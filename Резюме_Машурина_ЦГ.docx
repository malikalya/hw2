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99"/>
        <w:gridCol w:w="5981"/>
      </w:tblGrid>
      <w:tr w:rsidR="00B93310" w:rsidRPr="00C519A5" w:rsidTr="00E941EF">
        <w:tc>
          <w:tcPr>
            <w:tcW w:w="3023" w:type="dxa"/>
          </w:tcPr>
          <w:sdt>
            <w:sdtPr>
              <w:rPr>
                <w:rFonts w:cs="Arial"/>
              </w:rPr>
              <w:alias w:val="Ваше имя:"/>
              <w:tag w:val="Ваше имя:"/>
              <w:id w:val="-1220516334"/>
              <w:placeholder>
                <w:docPart w:val="A473C6C1523D4E32B1113BA68BB470E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B71FE9" w:rsidRDefault="00536F8F" w:rsidP="003856C9">
                <w:pPr>
                  <w:pStyle w:val="1"/>
                  <w:rPr>
                    <w:rFonts w:cs="Arial"/>
                  </w:rPr>
                </w:pPr>
                <w:r>
                  <w:rPr>
                    <w:rFonts w:cs="Arial"/>
                  </w:rPr>
                  <w:t>Машурина АЛевтина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Полилиния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Полилиния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E3588B" id="Группа 43" o:spid="_x0000_s1026" alt="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NW45x6EFAAAhXIAAA4AAAAA&#10;AAAAAAAAAAAALgIAAGRycy9lMm9Eb2MueG1sUEsBAi0AFAAGAAgAAAAhAGhHG9DYAAAAAwEAAA8A&#10;AAAAAAAAAAAAAAAA3hYAAGRycy9kb3ducmV2LnhtbFBLBQYAAAAABAAEAPMAAADjFwAAAAA=&#10;">
                            <v:shape id="Полилиния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Полилиния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B71FE9" w:rsidRDefault="00536F8F" w:rsidP="00536F8F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alya.mashurina@mail.ru</w: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20190B" id="Группа 37" o:spid="_x0000_s1026" alt="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Ztky4olAAD93gAADgAAAAAAAAAAAAAAAAAuAgAAZHJzL2Uyb0RvYy54bWxQSwEC&#10;LQAUAAYACAAAACEAaEcb0NgAAAADAQAADwAAAAAAAAAAAAAAAADkJwAAZHJzL2Rvd25yZXYueG1s&#10;UEsFBgAAAAAEAAQA8wAAAOkoAAAAAA==&#10;">
            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B71FE9" w:rsidRDefault="00536F8F" w:rsidP="00536F8F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89774153657</w: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Группа 31" descr="Значок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Полилиния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Полилиния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AFF621" id="Группа 31" o:spid="_x0000_s1026" alt="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tKIh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I5mW0oiGQAAiowAAA4AAAAAAAAAAAAAAAAALgIAAGRy&#10;cy9lMm9Eb2MueG1sUEsBAi0AFAAGAAgAAAAhAGhHG9DYAAAAAwEAAA8AAAAAAAAAAAAAAAAAfBsA&#10;AGRycy9kb3ducmV2LnhtbFBLBQYAAAAABAAEAPMAAACBHAAAAAA=&#10;">
                            <v:shape id="Полилиния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B71FE9" w:rsidRDefault="00536F8F" w:rsidP="00536F8F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vk.com/alya_malik</w:t>
                  </w:r>
                </w:p>
              </w:tc>
            </w:tr>
            <w:tr w:rsidR="00441EB9" w:rsidRPr="00B71FE9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B71FE9" w:rsidRDefault="00441EB9" w:rsidP="00536F8F">
                  <w:pPr>
                    <w:pStyle w:val="3"/>
                    <w:jc w:val="both"/>
                    <w:rPr>
                      <w:rFonts w:eastAsiaTheme="minorHAnsi" w:cs="Arial"/>
                      <w:szCs w:val="18"/>
                    </w:rPr>
                  </w:pPr>
                </w:p>
              </w:tc>
            </w:tr>
            <w:tr w:rsidR="005A7E57" w:rsidRPr="00B71FE9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B71FE9" w:rsidRDefault="007109C3" w:rsidP="002C77B9">
                  <w:pPr>
                    <w:pStyle w:val="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Цель:"/>
                      <w:tag w:val="Цель:"/>
                      <w:id w:val="319159961"/>
                      <w:placeholder>
                        <w:docPart w:val="A0143D1C04AD4627BFFAF8C50DC621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71FE9">
                        <w:rPr>
                          <w:rFonts w:cs="Arial"/>
                          <w:lang w:bidi="ru-RU"/>
                        </w:rPr>
                        <w:t>Цель</w:t>
                      </w:r>
                    </w:sdtContent>
                  </w:sdt>
                </w:p>
                <w:p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2454EE2" id="Прямая соединительная линия 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UYCAIAACEEAAAOAAAAZHJzL2Uyb0RvYy54bWysU81uEzEQviPxDpbvZHeD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IJVR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536F8F" w:rsidRDefault="00536F8F" w:rsidP="00536F8F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Получение повышения квалификации в области </w:t>
                  </w:r>
                  <w:r w:rsidR="0013377E">
                    <w:rPr>
                      <w:rFonts w:cs="Arial"/>
                    </w:rPr>
                    <w:t>перевода художественных текстов.</w:t>
                  </w:r>
                </w:p>
              </w:tc>
            </w:tr>
            <w:tr w:rsidR="00463463" w:rsidRPr="00B71FE9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B71FE9" w:rsidRDefault="0013377E" w:rsidP="0043426C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О себе</w:t>
                  </w:r>
                </w:p>
                <w:p w:rsidR="00616FF4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Прямая соединительная линия 84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7B69D1" id="Прямая соединительная линия 84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NoCAIAACEEAAAOAAAAZHJzL2Uyb0RvYy54bWysU81uEzEQviPxDpbvZHcj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F3C82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13377E" w:rsidP="0013377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Терпеливая, готова учиться, адекватно принимаю критику, внимательная, умею работать в команде</w:t>
                  </w:r>
                  <w:r w:rsidR="00C519A5">
                    <w:rPr>
                      <w:rFonts w:cs="Arial"/>
                    </w:rPr>
                    <w:t>, стрессоустойчивая, целеустремленная</w:t>
                  </w:r>
                  <w:r>
                    <w:rPr>
                      <w:rFonts w:cs="Arial"/>
                    </w:rPr>
                    <w:t>.</w:t>
                  </w:r>
                </w:p>
                <w:p w:rsidR="0013377E" w:rsidRPr="00B71FE9" w:rsidRDefault="0013377E" w:rsidP="0013377E">
                  <w:pPr>
                    <w:rPr>
                      <w:rFonts w:cs="Arial"/>
                    </w:rPr>
                  </w:pPr>
                </w:p>
              </w:tc>
            </w:tr>
          </w:tbl>
          <w:p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723" w:type="dxa"/>
          </w:tcPr>
          <w:p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981"/>
            </w:tblGrid>
            <w:tr w:rsidR="008F6337" w:rsidRPr="00B71FE9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7109C3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пыт работы:"/>
                      <w:tag w:val="Опыт работы:"/>
                      <w:id w:val="1217937480"/>
                      <w:placeholder>
                        <w:docPart w:val="DD419B89487C453F870728C85518B9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8F6337" w:rsidRPr="00B71FE9" w:rsidRDefault="004210B1" w:rsidP="002B3890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Web</w:t>
                  </w:r>
                  <w:r w:rsidRPr="004210B1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  <w:lang w:val="en-US"/>
                    </w:rPr>
                    <w:t>of</w:t>
                  </w:r>
                  <w:r w:rsidRPr="004210B1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  <w:lang w:val="en-US"/>
                    </w:rPr>
                    <w:t>Science</w:t>
                  </w:r>
                </w:p>
                <w:p w:rsidR="008F6337" w:rsidRPr="00B71FE9" w:rsidRDefault="004210B1" w:rsidP="008F6337">
                  <w:pPr>
                    <w:pStyle w:val="5"/>
                    <w:rPr>
                      <w:rFonts w:cs="Arial"/>
                    </w:rPr>
                  </w:pPr>
                  <w:r w:rsidRPr="004210B1">
                    <w:rPr>
                      <w:rFonts w:cs="Arial"/>
                    </w:rPr>
                    <w:t>01/03/2016 – 30/04/2017</w:t>
                  </w:r>
                </w:p>
                <w:p w:rsidR="008F6337" w:rsidRPr="00B71FE9" w:rsidRDefault="004210B1" w:rsidP="008F633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Переводчик научных статей, редактор, подготовка публикации.</w:t>
                  </w:r>
                </w:p>
                <w:p w:rsidR="007B2F5C" w:rsidRPr="00B71FE9" w:rsidRDefault="004210B1" w:rsidP="0043426C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Seven</w:t>
                  </w:r>
                  <w:r w:rsidRPr="004210B1">
                    <w:rPr>
                      <w:rFonts w:cs="Arial"/>
                    </w:rPr>
                    <w:t>-</w:t>
                  </w:r>
                  <w:r>
                    <w:rPr>
                      <w:rFonts w:cs="Arial"/>
                      <w:lang w:val="en-US"/>
                    </w:rPr>
                    <w:t>seventy</w:t>
                  </w:r>
                </w:p>
                <w:p w:rsidR="007B2F5C" w:rsidRPr="004210B1" w:rsidRDefault="004210B1" w:rsidP="007B2F5C">
                  <w:pPr>
                    <w:pStyle w:val="5"/>
                    <w:rPr>
                      <w:rFonts w:cs="Arial"/>
                    </w:rPr>
                  </w:pPr>
                  <w:r>
                    <w:rPr>
                      <w:rFonts w:cs="Arial"/>
                      <w:lang w:val="et-EE"/>
                    </w:rPr>
                    <w:t>01/06/2017</w:t>
                  </w:r>
                  <w:r>
                    <w:rPr>
                      <w:rFonts w:cs="Arial"/>
                    </w:rPr>
                    <w:t>-31/10/2017</w:t>
                  </w:r>
                </w:p>
                <w:p w:rsidR="008F6337" w:rsidRPr="00B71FE9" w:rsidRDefault="004210B1" w:rsidP="004210B1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Руководитель отдела редактуры, коллектив 15 человек, выпустили две книги о современной филологии.</w:t>
                  </w:r>
                </w:p>
              </w:tc>
            </w:tr>
            <w:tr w:rsidR="008F6337" w:rsidRPr="00536F8F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7109C3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9CF710170DA1425191419DFC79BB1F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7B2F5C" w:rsidRPr="00B71FE9" w:rsidRDefault="004210B1" w:rsidP="002B3890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2015</w:t>
                  </w:r>
                  <w:bookmarkStart w:id="0" w:name="_GoBack"/>
                  <w:bookmarkEnd w:id="0"/>
                </w:p>
                <w:p w:rsidR="007B2F5C" w:rsidRDefault="00536F8F" w:rsidP="007B2F5C">
                  <w:pPr>
                    <w:pStyle w:val="5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НИУ ВШЭ</w:t>
                  </w:r>
                </w:p>
                <w:p w:rsidR="00536F8F" w:rsidRPr="00536F8F" w:rsidRDefault="00536F8F" w:rsidP="00536F8F">
                  <w:r>
                    <w:t>ОП «Филология»</w:t>
                  </w:r>
                </w:p>
                <w:p w:rsidR="008F6337" w:rsidRDefault="00536F8F" w:rsidP="00536F8F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Средний балл 8.7</w:t>
                  </w:r>
                </w:p>
                <w:p w:rsidR="00536F8F" w:rsidRDefault="00536F8F" w:rsidP="00536F8F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Уровни владения иностранными языками:</w:t>
                  </w:r>
                </w:p>
                <w:p w:rsidR="00536F8F" w:rsidRDefault="00536F8F" w:rsidP="00536F8F">
                  <w:pPr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Английский                              </w:t>
                  </w:r>
                  <w:r w:rsidR="004210B1">
                    <w:rPr>
                      <w:rFonts w:cs="Arial"/>
                      <w:lang w:val="en-US"/>
                    </w:rPr>
                    <w:t>Advanced</w: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:rsidR="00536F8F" w:rsidRPr="00536F8F" w:rsidRDefault="00536F8F" w:rsidP="00536F8F">
                  <w:pPr>
                    <w:jc w:val="left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</w:rPr>
                    <w:t>Французский</w:t>
                  </w:r>
                  <w:r w:rsidRPr="00536F8F">
                    <w:rPr>
                      <w:rFonts w:cs="Arial"/>
                      <w:lang w:val="en-US"/>
                    </w:rPr>
                    <w:t xml:space="preserve"> </w:t>
                  </w:r>
                  <w:r>
                    <w:rPr>
                      <w:rFonts w:cs="Arial"/>
                      <w:lang w:val="en-US"/>
                    </w:rPr>
                    <w:t xml:space="preserve">                          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Intermediat</w:t>
                  </w:r>
                  <w:proofErr w:type="spellEnd"/>
                </w:p>
                <w:p w:rsidR="00536F8F" w:rsidRPr="00536F8F" w:rsidRDefault="00536F8F" w:rsidP="00536F8F">
                  <w:pPr>
                    <w:jc w:val="left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</w:rPr>
                    <w:t>Эстонский</w:t>
                  </w:r>
                  <w:r>
                    <w:rPr>
                      <w:rFonts w:cs="Arial"/>
                      <w:lang w:val="en-US"/>
                    </w:rPr>
                    <w:t xml:space="preserve">                                Elementary</w:t>
                  </w:r>
                </w:p>
                <w:p w:rsidR="00536F8F" w:rsidRPr="00536F8F" w:rsidRDefault="00536F8F" w:rsidP="00536F8F">
                  <w:pPr>
                    <w:jc w:val="left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</w:rPr>
                    <w:t>Немецкий</w:t>
                  </w:r>
                  <w:r>
                    <w:rPr>
                      <w:rFonts w:cs="Arial"/>
                      <w:lang w:val="en-US"/>
                    </w:rPr>
                    <w:t xml:space="preserve">                                 Pre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Intermediat</w:t>
                  </w:r>
                  <w:proofErr w:type="spellEnd"/>
                </w:p>
              </w:tc>
            </w:tr>
            <w:tr w:rsidR="008F6337" w:rsidRPr="00C519A5" w:rsidTr="00B85871">
              <w:tc>
                <w:tcPr>
                  <w:tcW w:w="5191" w:type="dxa"/>
                </w:tcPr>
                <w:p w:rsidR="008F6337" w:rsidRPr="00B71FE9" w:rsidRDefault="004210B1" w:rsidP="008F6337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Волонтерская деятельность</w:t>
                  </w:r>
                </w:p>
                <w:p w:rsidR="008F6337" w:rsidRPr="004210B1" w:rsidRDefault="00536F8F" w:rsidP="00536F8F">
                  <w:pPr>
                    <w:jc w:val="left"/>
                    <w:rPr>
                      <w:rFonts w:cs="Arial"/>
                    </w:rPr>
                  </w:pPr>
                  <w:r w:rsidRPr="004210B1">
                    <w:rPr>
                      <w:rFonts w:cs="Arial"/>
                    </w:rPr>
                    <w:t xml:space="preserve">2014 </w:t>
                  </w:r>
                  <w:r w:rsidR="004210B1">
                    <w:rPr>
                      <w:rFonts w:cs="Arial"/>
                    </w:rPr>
                    <w:t xml:space="preserve">                   Приют «Ласковый зверь»</w:t>
                  </w:r>
                </w:p>
                <w:p w:rsidR="00536F8F" w:rsidRPr="004210B1" w:rsidRDefault="00536F8F" w:rsidP="00536F8F">
                  <w:pPr>
                    <w:jc w:val="left"/>
                    <w:rPr>
                      <w:rFonts w:cs="Arial"/>
                    </w:rPr>
                  </w:pPr>
                  <w:r w:rsidRPr="00C519A5">
                    <w:rPr>
                      <w:rFonts w:cs="Arial"/>
                      <w:lang w:val="en-US"/>
                    </w:rPr>
                    <w:t>2015</w:t>
                  </w:r>
                  <w:r w:rsidR="004210B1">
                    <w:rPr>
                      <w:rFonts w:cs="Arial"/>
                    </w:rPr>
                    <w:t xml:space="preserve">                    Детский дом №5</w:t>
                  </w:r>
                </w:p>
                <w:p w:rsidR="00C519A5" w:rsidRPr="00C519A5" w:rsidRDefault="00536F8F" w:rsidP="00536F8F">
                  <w:pPr>
                    <w:jc w:val="left"/>
                    <w:rPr>
                      <w:rFonts w:cs="Arial"/>
                    </w:rPr>
                  </w:pPr>
                  <w:r w:rsidRPr="00C519A5">
                    <w:rPr>
                      <w:rFonts w:cs="Arial"/>
                    </w:rPr>
                    <w:t>2016</w:t>
                  </w:r>
                  <w:r w:rsidR="00C519A5" w:rsidRPr="00C519A5">
                    <w:rPr>
                      <w:rFonts w:cs="Arial"/>
                    </w:rPr>
                    <w:t xml:space="preserve">                    </w:t>
                  </w:r>
                  <w:r w:rsidR="00C519A5">
                    <w:rPr>
                      <w:rFonts w:cs="Arial"/>
                      <w:lang w:val="en-US"/>
                    </w:rPr>
                    <w:t>DOCIP</w:t>
                  </w:r>
                </w:p>
                <w:p w:rsidR="00536F8F" w:rsidRPr="00C519A5" w:rsidRDefault="00536F8F" w:rsidP="00536F8F">
                  <w:pPr>
                    <w:jc w:val="left"/>
                    <w:rPr>
                      <w:rFonts w:cs="Arial"/>
                    </w:rPr>
                  </w:pPr>
                  <w:r w:rsidRPr="00C519A5">
                    <w:rPr>
                      <w:rFonts w:cs="Arial"/>
                    </w:rPr>
                    <w:t>2017</w:t>
                  </w:r>
                  <w:r w:rsidR="00C519A5">
                    <w:rPr>
                      <w:rFonts w:cs="Arial"/>
                    </w:rPr>
                    <w:t xml:space="preserve">                    </w:t>
                  </w:r>
                  <w:r w:rsidR="004210B1">
                    <w:rPr>
                      <w:rFonts w:cs="Arial"/>
                    </w:rPr>
                    <w:t>Комитет</w:t>
                  </w:r>
                  <w:r w:rsidR="00C519A5">
                    <w:rPr>
                      <w:rFonts w:cs="Arial"/>
                    </w:rPr>
                    <w:t xml:space="preserve"> «Гражданское содействие»</w:t>
                  </w:r>
                </w:p>
                <w:p w:rsidR="00536F8F" w:rsidRPr="00C519A5" w:rsidRDefault="00536F8F" w:rsidP="00536F8F">
                  <w:pPr>
                    <w:rPr>
                      <w:rFonts w:cs="Arial"/>
                    </w:rPr>
                  </w:pPr>
                </w:p>
              </w:tc>
            </w:tr>
          </w:tbl>
          <w:p w:rsidR="008F6337" w:rsidRPr="00C519A5" w:rsidRDefault="008F6337" w:rsidP="003856C9">
            <w:pPr>
              <w:rPr>
                <w:rFonts w:cs="Arial"/>
              </w:rPr>
            </w:pPr>
          </w:p>
        </w:tc>
      </w:tr>
    </w:tbl>
    <w:p w:rsidR="00E941EF" w:rsidRPr="00C519A5" w:rsidRDefault="00E941EF" w:rsidP="0019561F">
      <w:pPr>
        <w:pStyle w:val="a9"/>
        <w:rPr>
          <w:rFonts w:cs="Arial"/>
        </w:rPr>
      </w:pPr>
    </w:p>
    <w:sectPr w:rsidR="00E941EF" w:rsidRPr="00C519A5" w:rsidSect="00B71FE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9C3" w:rsidRDefault="007109C3" w:rsidP="003856C9">
      <w:pPr>
        <w:spacing w:after="0" w:line="240" w:lineRule="auto"/>
      </w:pPr>
      <w:r>
        <w:separator/>
      </w:r>
    </w:p>
  </w:endnote>
  <w:endnote w:type="continuationSeparator" w:id="0">
    <w:p w:rsidR="007109C3" w:rsidRDefault="007109C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1D0E09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DMFJmE9GgAAfbQAAA4AAAAAAAAAAAAAAAAALgIAAGRy&#10;cy9lMm9Eb2MueG1sUEsBAi0AFAAGAAgAAAAhAHO3OPzaAAAABQEAAA8AAAAAAAAAAAAAAAAAlxwA&#10;AGRycy9kb3ducmV2LnhtbFBLBQYAAAAABAAEAPMAAACe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4210B1">
          <w:rPr>
            <w:noProof/>
            <w:lang w:bidi="ru-RU"/>
          </w:rPr>
          <w:t>5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B1D5B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C2fpZAthoAAIG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9C3" w:rsidRDefault="007109C3" w:rsidP="003856C9">
      <w:pPr>
        <w:spacing w:after="0" w:line="240" w:lineRule="auto"/>
      </w:pPr>
      <w:r>
        <w:separator/>
      </w:r>
    </w:p>
  </w:footnote>
  <w:footnote w:type="continuationSeparator" w:id="0">
    <w:p w:rsidR="007109C3" w:rsidRDefault="007109C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8B0C38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jfLxcAAGm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AULiN8vFwAAaa0AAA4A&#10;AAAAAAAAAAAAAAAALgIAAGRycy9lMm9Eb2MueG1sUEsBAi0AFAAGAAgAAAAhAEzxCuXcAAAABQEA&#10;AA8AAAAAAAAAAAAAAAAAiRkAAGRycy9kb3ducmV2LnhtbFBLBQYAAAAABAAEAPMAAACS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CF7476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wbK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F"/>
    <w:rsid w:val="00052BE1"/>
    <w:rsid w:val="0007412A"/>
    <w:rsid w:val="0010199E"/>
    <w:rsid w:val="0013377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210B1"/>
    <w:rsid w:val="0043426C"/>
    <w:rsid w:val="00441EB9"/>
    <w:rsid w:val="00463463"/>
    <w:rsid w:val="00473EF8"/>
    <w:rsid w:val="004760E5"/>
    <w:rsid w:val="004835D4"/>
    <w:rsid w:val="004D22BB"/>
    <w:rsid w:val="005152F2"/>
    <w:rsid w:val="00534E4E"/>
    <w:rsid w:val="00536F8F"/>
    <w:rsid w:val="00551D35"/>
    <w:rsid w:val="00557019"/>
    <w:rsid w:val="005674AC"/>
    <w:rsid w:val="005A1E51"/>
    <w:rsid w:val="005A7E57"/>
    <w:rsid w:val="00616FF4"/>
    <w:rsid w:val="006A3CE7"/>
    <w:rsid w:val="007109C3"/>
    <w:rsid w:val="00743379"/>
    <w:rsid w:val="007803B7"/>
    <w:rsid w:val="007B2F5C"/>
    <w:rsid w:val="007C5F05"/>
    <w:rsid w:val="00832043"/>
    <w:rsid w:val="00832F81"/>
    <w:rsid w:val="008C7CA2"/>
    <w:rsid w:val="008F6337"/>
    <w:rsid w:val="00A324B3"/>
    <w:rsid w:val="00A42F91"/>
    <w:rsid w:val="00AF1258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519A5"/>
    <w:rsid w:val="00CE6306"/>
    <w:rsid w:val="00D11C4D"/>
    <w:rsid w:val="00D5067A"/>
    <w:rsid w:val="00DC79BB"/>
    <w:rsid w:val="00E34D58"/>
    <w:rsid w:val="00E64847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16FE-58BA-4BC0-81F3-18C1039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a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3C6C1523D4E32B1113BA68BB47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8C529-FAA6-451E-AFCE-1D38DF38610D}"/>
      </w:docPartPr>
      <w:docPartBody>
        <w:p w:rsidR="00000000" w:rsidRDefault="00B75F52">
          <w:pPr>
            <w:pStyle w:val="A473C6C1523D4E32B1113BA68BB470ED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  <w:docPart>
      <w:docPartPr>
        <w:name w:val="A0143D1C04AD4627BFFAF8C50DC62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48977-E1A1-49FF-90B6-B4766320FA94}"/>
      </w:docPartPr>
      <w:docPartBody>
        <w:p w:rsidR="00000000" w:rsidRDefault="00B75F52">
          <w:pPr>
            <w:pStyle w:val="A0143D1C04AD4627BFFAF8C50DC62132"/>
          </w:pPr>
          <w:r w:rsidRPr="00B71FE9">
            <w:rPr>
              <w:rFonts w:cs="Arial"/>
              <w:lang w:bidi="ru-RU"/>
            </w:rPr>
            <w:t>Цель</w:t>
          </w:r>
        </w:p>
      </w:docPartBody>
    </w:docPart>
    <w:docPart>
      <w:docPartPr>
        <w:name w:val="DD419B89487C453F870728C85518B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0D1B3-7A5C-448C-A868-66972684B72D}"/>
      </w:docPartPr>
      <w:docPartBody>
        <w:p w:rsidR="00000000" w:rsidRDefault="00B75F52">
          <w:pPr>
            <w:pStyle w:val="DD419B89487C453F870728C85518B96E"/>
          </w:pPr>
          <w:r w:rsidRPr="00B71FE9">
            <w:rPr>
              <w:rFonts w:ascii="Arial" w:hAnsi="Arial" w:cs="Arial"/>
              <w:lang w:bidi="ru-RU"/>
            </w:rPr>
            <w:t>Опыт работы</w:t>
          </w:r>
        </w:p>
      </w:docPartBody>
    </w:docPart>
    <w:docPart>
      <w:docPartPr>
        <w:name w:val="9CF710170DA1425191419DFC79BB1F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597D4-703D-4009-9700-9C8D9EE4073F}"/>
      </w:docPartPr>
      <w:docPartBody>
        <w:p w:rsidR="00000000" w:rsidRDefault="00B75F52">
          <w:pPr>
            <w:pStyle w:val="9CF710170DA1425191419DFC79BB1F79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2"/>
    <w:rsid w:val="00B7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3C6C1523D4E32B1113BA68BB470ED">
    <w:name w:val="A473C6C1523D4E32B1113BA68BB470ED"/>
  </w:style>
  <w:style w:type="paragraph" w:customStyle="1" w:styleId="04D19266EFC44775974EC1C4A59C7531">
    <w:name w:val="04D19266EFC44775974EC1C4A59C7531"/>
  </w:style>
  <w:style w:type="paragraph" w:customStyle="1" w:styleId="65C1330BF5C747E99773135078854E78">
    <w:name w:val="65C1330BF5C747E99773135078854E78"/>
  </w:style>
  <w:style w:type="paragraph" w:customStyle="1" w:styleId="47B3FC57674E47D5919FB86DAF6008F9">
    <w:name w:val="47B3FC57674E47D5919FB86DAF6008F9"/>
  </w:style>
  <w:style w:type="paragraph" w:customStyle="1" w:styleId="73D21DA325D74016BD65426D3EFFA866">
    <w:name w:val="73D21DA325D74016BD65426D3EFFA866"/>
  </w:style>
  <w:style w:type="paragraph" w:customStyle="1" w:styleId="A0143D1C04AD4627BFFAF8C50DC62132">
    <w:name w:val="A0143D1C04AD4627BFFAF8C50DC62132"/>
  </w:style>
  <w:style w:type="paragraph" w:customStyle="1" w:styleId="D9C06769BAD1493C974DF3B9C093A327">
    <w:name w:val="D9C06769BAD1493C974DF3B9C093A327"/>
  </w:style>
  <w:style w:type="paragraph" w:customStyle="1" w:styleId="1C331F3A127149B880323CC869F52EAE">
    <w:name w:val="1C331F3A127149B880323CC869F52EAE"/>
  </w:style>
  <w:style w:type="paragraph" w:customStyle="1" w:styleId="B95CD35BC06D40CA9CAFDA2114EACB1D">
    <w:name w:val="B95CD35BC06D40CA9CAFDA2114EACB1D"/>
  </w:style>
  <w:style w:type="paragraph" w:customStyle="1" w:styleId="DD419B89487C453F870728C85518B96E">
    <w:name w:val="DD419B89487C453F870728C85518B96E"/>
  </w:style>
  <w:style w:type="paragraph" w:customStyle="1" w:styleId="E77D114200B64C10B40666347D567879">
    <w:name w:val="E77D114200B64C10B40666347D567879"/>
  </w:style>
  <w:style w:type="paragraph" w:customStyle="1" w:styleId="BBEFF3341F91442E8B39D113CF6CE4E3">
    <w:name w:val="BBEFF3341F91442E8B39D113CF6CE4E3"/>
  </w:style>
  <w:style w:type="paragraph" w:customStyle="1" w:styleId="419E7E3441C94A26BFA24E639E90DB8C">
    <w:name w:val="419E7E3441C94A26BFA24E639E90DB8C"/>
  </w:style>
  <w:style w:type="paragraph" w:customStyle="1" w:styleId="2A43CCCA7C3E47CE9DD081734D4A2C41">
    <w:name w:val="2A43CCCA7C3E47CE9DD081734D4A2C41"/>
  </w:style>
  <w:style w:type="paragraph" w:customStyle="1" w:styleId="E127C6C017C94017A8E81838785859B0">
    <w:name w:val="E127C6C017C94017A8E81838785859B0"/>
  </w:style>
  <w:style w:type="paragraph" w:customStyle="1" w:styleId="DCB6CE57085B4700ADA855B328C539BB">
    <w:name w:val="DCB6CE57085B4700ADA855B328C539BB"/>
  </w:style>
  <w:style w:type="paragraph" w:customStyle="1" w:styleId="9CF710170DA1425191419DFC79BB1F79">
    <w:name w:val="9CF710170DA1425191419DFC79BB1F79"/>
  </w:style>
  <w:style w:type="paragraph" w:customStyle="1" w:styleId="5CA6C485C9844F38AD664085D3A08860">
    <w:name w:val="5CA6C485C9844F38AD664085D3A08860"/>
  </w:style>
  <w:style w:type="paragraph" w:customStyle="1" w:styleId="EF0CF77F2AEF4A8FA74A9AB1D3A5F646">
    <w:name w:val="EF0CF77F2AEF4A8FA74A9AB1D3A5F646"/>
  </w:style>
  <w:style w:type="paragraph" w:customStyle="1" w:styleId="89B8DEECD6AC42A6BC39A91E20D0260C">
    <w:name w:val="89B8DEECD6AC42A6BC39A91E20D0260C"/>
  </w:style>
  <w:style w:type="paragraph" w:customStyle="1" w:styleId="82FA0BCCC5694F8589EABED4BD1A7C50">
    <w:name w:val="82FA0BCCC5694F8589EABED4BD1A7C50"/>
  </w:style>
  <w:style w:type="paragraph" w:customStyle="1" w:styleId="91F16C8CA14243999FB8C20E7DF7275D">
    <w:name w:val="91F16C8CA14243999FB8C20E7DF72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6892-0007-489A-8992-7B1F931A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</Template>
  <TotalTime>47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Машурина АЛевтина</dc:creator>
  <cp:keywords/>
  <dc:description/>
  <cp:lastModifiedBy>Eliana</cp:lastModifiedBy>
  <cp:revision>1</cp:revision>
  <dcterms:created xsi:type="dcterms:W3CDTF">2018-02-01T17:37:00Z</dcterms:created>
  <dcterms:modified xsi:type="dcterms:W3CDTF">2018-02-01T18:24:00Z</dcterms:modified>
</cp:coreProperties>
</file>